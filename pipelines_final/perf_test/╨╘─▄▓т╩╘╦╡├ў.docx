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092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性能测试说明</w:t>
      </w:r>
    </w:p>
    <w:p>
      <w:pPr>
        <w:ind w:firstLine="720" w:firstLineChars="300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10个测试程序：</w:t>
      </w:r>
    </w:p>
    <w:p>
      <w:r>
        <w:drawing>
          <wp:inline distT="0" distB="0" distL="114300" distR="114300">
            <wp:extent cx="5855970" cy="26612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950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60" w:firstLineChars="300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地址分配如下：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 xml:space="preserve">INST RAM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为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>0x1fc0_0000~0x1fcf_ffff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（对应虚拟地址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>0xbfc0_0000~0xbfcf_ffff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），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 xml:space="preserve">DATA RAM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为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 xml:space="preserve">0x0000_0000~0x000f_ffff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（对应虚拟地址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>0x8000_0000~0x800f_ffff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eastAsia="zh-CN"/>
        </w:rPr>
        <w:t>。</w:t>
      </w:r>
    </w:p>
    <w:p>
      <w:pPr>
        <w:ind w:firstLine="660" w:firstLineChars="300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注：</w:t>
      </w:r>
    </w:p>
    <w:p>
      <w:pPr>
        <w:numPr>
          <w:ilvl w:val="0"/>
          <w:numId w:val="1"/>
        </w:numPr>
        <w:ind w:firstLine="660" w:firstLineChars="300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  <w:t>chisel中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测的话需将实地址转为虚地址；</w:t>
      </w:r>
    </w:p>
    <w:p>
      <w:pPr>
        <w:numPr>
          <w:ilvl w:val="0"/>
          <w:numId w:val="1"/>
        </w:numPr>
        <w:ind w:firstLine="660" w:firstLineChars="300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指令和数据分别对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  <w:t>应o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  <w:t>bj目录下各测试程序文件的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  <w:t>inst_ram.coe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  <w:t xml:space="preserve"> 和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  <w:t xml:space="preserve">data_ram.coe 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  <w:t>，使用时需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将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  <w:t>.coe文件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的前两行删去，剩下的即为测试所需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  <w:t>32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的指令和数据；</w:t>
      </w:r>
    </w:p>
    <w:p>
      <w:pPr>
        <w:numPr>
          <w:ilvl w:val="0"/>
          <w:numId w:val="1"/>
        </w:numPr>
        <w:ind w:firstLine="660" w:firstLineChars="300"/>
        <w:rPr>
          <w:rFonts w:hint="eastAsia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  <w:t>bench目录下有对应C程序，且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各测试程序目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  <w:t>录下test.s为对应汇编代码，帮助调试。</w:t>
      </w:r>
      <w:bookmarkStart w:id="0" w:name="_GoBack"/>
      <w:bookmarkEnd w:id="0"/>
    </w:p>
    <w:p>
      <w:pPr>
        <w:numPr>
          <w:numId w:val="0"/>
        </w:numPr>
        <w:rPr>
          <w:rFonts w:hint="eastAsia" w:ascii="Times New Roman" w:hAnsi="Times New Roman" w:eastAsia="宋体" w:cs="Times New Roman"/>
          <w:b w:val="0"/>
          <w:i w:val="0"/>
          <w:color w:val="00000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050FBD"/>
    <w:multiLevelType w:val="singleLevel"/>
    <w:tmpl w:val="AF050FB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113D2"/>
    <w:rsid w:val="166113D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style01"/>
    <w:basedOn w:val="4"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7">
    <w:name w:val="fontstyle21"/>
    <w:basedOn w:val="4"/>
    <w:uiPriority w:val="0"/>
    <w:rPr>
      <w:rFonts w:hint="default" w:ascii="Times New Roman" w:hAnsi="Times New Roman" w:cs="Times New Roman"/>
      <w:b/>
      <w:i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jiehard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2018-06-21T12:39:00Z</dcterms:created>
  <dc:creator>ruijiehard</dc:creator>
  <cp:lastModifiedBy>ruijiehard</cp:lastModifiedBy>
  <dcterms:modified xsi:type="dcterms:W3CDTF">2018-06-21T13:28:01Z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